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ECF" w:rsidRDefault="00DD2588">
      <w:pPr>
        <w:pStyle w:val="TOC1"/>
        <w:tabs>
          <w:tab w:val="left" w:pos="480"/>
          <w:tab w:val="right" w:pos="9014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ZA" w:eastAsia="en-ZA"/>
        </w:rPr>
      </w:pPr>
      <w:r>
        <w:rPr>
          <w:i/>
          <w:caps w:val="0"/>
        </w:rPr>
        <w:fldChar w:fldCharType="begin"/>
      </w:r>
      <w:r w:rsidR="000C6D3D">
        <w:rPr>
          <w:i/>
          <w:caps w:val="0"/>
        </w:rPr>
        <w:instrText xml:space="preserve"> TOC \o "1-3" </w:instrText>
      </w:r>
      <w:r>
        <w:rPr>
          <w:i/>
          <w:caps w:val="0"/>
        </w:rPr>
        <w:fldChar w:fldCharType="separate"/>
      </w:r>
      <w:r w:rsidR="005B4ECF" w:rsidRPr="00EC3C68">
        <w:rPr>
          <w:i/>
          <w:noProof/>
          <w:lang w:val="en-ZA"/>
        </w:rPr>
        <w:t>1</w:t>
      </w:r>
      <w:r w:rsidR="005B4ECF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en-ZA" w:eastAsia="en-ZA"/>
        </w:rPr>
        <w:tab/>
      </w:r>
      <w:r w:rsidR="005B4ECF" w:rsidRPr="00EC3C68">
        <w:rPr>
          <w:i/>
          <w:noProof/>
          <w:lang w:val="en-ZA"/>
        </w:rPr>
        <w:t>Introduction</w:t>
      </w:r>
      <w:r w:rsidR="005B4ECF">
        <w:rPr>
          <w:noProof/>
        </w:rPr>
        <w:tab/>
      </w:r>
      <w:r w:rsidR="005B4ECF">
        <w:rPr>
          <w:noProof/>
        </w:rPr>
        <w:fldChar w:fldCharType="begin"/>
      </w:r>
      <w:r w:rsidR="005B4ECF">
        <w:rPr>
          <w:noProof/>
        </w:rPr>
        <w:instrText xml:space="preserve"> PAGEREF _Toc409411243 \h </w:instrText>
      </w:r>
      <w:r w:rsidR="005B4ECF">
        <w:rPr>
          <w:noProof/>
        </w:rPr>
      </w:r>
      <w:r w:rsidR="005B4ECF">
        <w:rPr>
          <w:noProof/>
        </w:rPr>
        <w:fldChar w:fldCharType="separate"/>
      </w:r>
      <w:r w:rsidR="008D48E3">
        <w:rPr>
          <w:noProof/>
        </w:rPr>
        <w:t>1</w:t>
      </w:r>
      <w:r w:rsidR="005B4ECF">
        <w:rPr>
          <w:noProof/>
        </w:rPr>
        <w:fldChar w:fldCharType="end"/>
      </w:r>
    </w:p>
    <w:p w:rsidR="00126C28" w:rsidRDefault="00DD2588">
      <w:pPr>
        <w:pStyle w:val="Header"/>
        <w:rPr>
          <w:i/>
          <w:caps/>
        </w:rPr>
      </w:pPr>
      <w:r>
        <w:rPr>
          <w:i/>
          <w:caps/>
        </w:rPr>
        <w:fldChar w:fldCharType="end"/>
      </w:r>
    </w:p>
    <w:p w:rsidR="00126C28" w:rsidRDefault="00126C28">
      <w:pPr>
        <w:pStyle w:val="Header"/>
        <w:rPr>
          <w:i/>
          <w:caps/>
        </w:rPr>
      </w:pPr>
    </w:p>
    <w:p w:rsidR="00126C28" w:rsidRDefault="00126C28">
      <w:pPr>
        <w:pStyle w:val="Header"/>
      </w:pPr>
    </w:p>
    <w:p w:rsidR="00126C28" w:rsidRDefault="00126C28">
      <w:pPr>
        <w:jc w:val="both"/>
        <w:sectPr w:rsidR="00126C28">
          <w:footerReference w:type="even" r:id="rId7"/>
          <w:footerReference w:type="default" r:id="rId8"/>
          <w:headerReference w:type="first" r:id="rId9"/>
          <w:footnotePr>
            <w:numRestart w:val="eachSect"/>
          </w:footnotePr>
          <w:pgSz w:w="11904" w:h="16836" w:code="9"/>
          <w:pgMar w:top="864" w:right="1440" w:bottom="1440" w:left="1440" w:header="720" w:footer="720" w:gutter="0"/>
          <w:pgNumType w:start="0"/>
          <w:cols w:space="720"/>
          <w:titlePg/>
        </w:sectPr>
      </w:pPr>
    </w:p>
    <w:p w:rsidR="00126C28" w:rsidRDefault="00126C28">
      <w:pPr>
        <w:widowControl w:val="0"/>
      </w:pPr>
    </w:p>
    <w:p w:rsidR="00126C28" w:rsidRDefault="00726FF0">
      <w:pPr>
        <w:pStyle w:val="Heading1"/>
        <w:rPr>
          <w:i/>
          <w:lang w:val="en-ZA"/>
        </w:rPr>
      </w:pPr>
      <w:bookmarkStart w:id="0" w:name="_Toc409411243"/>
      <w:r>
        <w:rPr>
          <w:i/>
          <w:lang w:val="en-ZA"/>
        </w:rPr>
        <w:t>MVVM</w:t>
      </w:r>
      <w:bookmarkEnd w:id="0"/>
    </w:p>
    <w:p w:rsidR="00726FF0" w:rsidRDefault="00726FF0" w:rsidP="00726FF0">
      <w:pPr>
        <w:rPr>
          <w:lang w:val="en-ZA"/>
        </w:rPr>
      </w:pPr>
    </w:p>
    <w:p w:rsidR="00726FF0" w:rsidRPr="00726FF0" w:rsidRDefault="00726FF0" w:rsidP="00726FF0">
      <w:pPr>
        <w:pStyle w:val="Heading1"/>
        <w:rPr>
          <w:lang w:val="en-ZA"/>
        </w:rPr>
      </w:pPr>
      <w:r>
        <w:rPr>
          <w:lang w:val="en-ZA"/>
        </w:rPr>
        <w:t>User controls with administration data</w:t>
      </w:r>
    </w:p>
    <w:p w:rsidR="00F678B6" w:rsidRDefault="00F678B6" w:rsidP="00F678B6">
      <w:pPr>
        <w:rPr>
          <w:lang w:val="en-ZA"/>
        </w:rPr>
      </w:pPr>
    </w:p>
    <w:p w:rsidR="00EF4A87" w:rsidRDefault="00EF4A87" w:rsidP="00EF4A87">
      <w:pPr>
        <w:pStyle w:val="Heading2"/>
        <w:rPr>
          <w:lang w:val="en-ZA"/>
        </w:rPr>
      </w:pPr>
      <w:proofErr w:type="spellStart"/>
      <w:r>
        <w:rPr>
          <w:lang w:val="en-ZA"/>
        </w:rPr>
        <w:t>CompanyControl</w:t>
      </w:r>
      <w:proofErr w:type="spellEnd"/>
    </w:p>
    <w:p w:rsidR="00EF4A87" w:rsidRDefault="00EF4A87" w:rsidP="00F678B6">
      <w:pPr>
        <w:rPr>
          <w:lang w:val="en-ZA"/>
        </w:rPr>
      </w:pPr>
    </w:p>
    <w:p w:rsidR="002C1B02" w:rsidRDefault="00EF4A87" w:rsidP="00F678B6">
      <w:pPr>
        <w:rPr>
          <w:lang w:val="en-ZA"/>
        </w:rPr>
      </w:pPr>
      <w:r>
        <w:rPr>
          <w:lang w:val="en-ZA"/>
        </w:rPr>
        <w:t>A User control becomes complicated if the content of the data is adaptation data.</w:t>
      </w:r>
    </w:p>
    <w:p w:rsidR="00EF4A87" w:rsidRDefault="00EF4A87" w:rsidP="00F678B6">
      <w:pPr>
        <w:rPr>
          <w:lang w:val="en-ZA"/>
        </w:rPr>
      </w:pPr>
    </w:p>
    <w:p w:rsidR="00EF4A87" w:rsidRDefault="00EF4A87" w:rsidP="00F678B6">
      <w:pPr>
        <w:rPr>
          <w:lang w:val="en-ZA"/>
        </w:rPr>
      </w:pPr>
      <w:r>
        <w:rPr>
          <w:lang w:val="en-ZA"/>
        </w:rPr>
        <w:t xml:space="preserve">In this case, I want to bind the selection of the company to </w:t>
      </w:r>
      <w:proofErr w:type="spellStart"/>
      <w:r>
        <w:rPr>
          <w:lang w:val="en-ZA"/>
        </w:rPr>
        <w:t>CustomerData</w:t>
      </w:r>
      <w:proofErr w:type="spellEnd"/>
      <w:r>
        <w:rPr>
          <w:lang w:val="en-ZA"/>
        </w:rPr>
        <w:t>, But I want to bind the adaptation data to Company. In addition, I want to be able to update the adaptation data through the same control – so that the user does not have to go to a separate form to do that.</w:t>
      </w:r>
    </w:p>
    <w:p w:rsidR="00EF4A87" w:rsidRDefault="00EF4A87" w:rsidP="00F678B6">
      <w:pPr>
        <w:rPr>
          <w:lang w:val="en-ZA"/>
        </w:rPr>
      </w:pPr>
    </w:p>
    <w:p w:rsidR="00AA1843" w:rsidRDefault="00EF4A87" w:rsidP="00F678B6">
      <w:pPr>
        <w:rPr>
          <w:lang w:val="en-ZA"/>
        </w:rPr>
      </w:pPr>
      <w:r>
        <w:rPr>
          <w:lang w:val="en-ZA"/>
        </w:rPr>
        <w:t xml:space="preserve">Also, when a Company is added, it should immediately be selected as well. </w:t>
      </w:r>
    </w:p>
    <w:p w:rsidR="00C4192A" w:rsidRDefault="00C4192A" w:rsidP="00F678B6">
      <w:pPr>
        <w:rPr>
          <w:lang w:val="en-ZA"/>
        </w:rPr>
      </w:pPr>
    </w:p>
    <w:p w:rsidR="00C4192A" w:rsidRDefault="00C4192A" w:rsidP="00F678B6">
      <w:pPr>
        <w:rPr>
          <w:lang w:val="en-ZA"/>
        </w:rPr>
      </w:pPr>
      <w:r>
        <w:rPr>
          <w:lang w:val="en-ZA"/>
        </w:rPr>
        <w:t xml:space="preserve">To achieve this, I bind the User control to </w:t>
      </w:r>
      <w:proofErr w:type="spellStart"/>
      <w:r>
        <w:rPr>
          <w:lang w:val="en-ZA"/>
        </w:rPr>
        <w:t>CustomerData</w:t>
      </w:r>
      <w:proofErr w:type="spellEnd"/>
      <w:r>
        <w:rPr>
          <w:lang w:val="en-ZA"/>
        </w:rPr>
        <w:t xml:space="preserve">, and I bind the adaptation data to a </w:t>
      </w:r>
      <w:proofErr w:type="spellStart"/>
      <w:r>
        <w:rPr>
          <w:lang w:val="en-ZA"/>
        </w:rPr>
        <w:t>datagrid</w:t>
      </w:r>
      <w:proofErr w:type="spellEnd"/>
      <w:r>
        <w:rPr>
          <w:lang w:val="en-ZA"/>
        </w:rPr>
        <w:t xml:space="preserve"> inside the user control. </w:t>
      </w:r>
      <w:r w:rsidR="00800EE4">
        <w:rPr>
          <w:lang w:val="en-ZA"/>
        </w:rPr>
        <w:t xml:space="preserve">For this </w:t>
      </w:r>
      <w:proofErr w:type="gramStart"/>
      <w:r w:rsidR="00800EE4">
        <w:rPr>
          <w:lang w:val="en-ZA"/>
        </w:rPr>
        <w:t>reason</w:t>
      </w:r>
      <w:proofErr w:type="gramEnd"/>
      <w:r w:rsidR="00800EE4">
        <w:rPr>
          <w:lang w:val="en-ZA"/>
        </w:rPr>
        <w:t xml:space="preserve"> I had to create a new dependency property, called </w:t>
      </w:r>
      <w:proofErr w:type="spellStart"/>
      <w:r w:rsidR="00800EE4">
        <w:rPr>
          <w:lang w:val="en-ZA"/>
        </w:rPr>
        <w:t>CompanyId</w:t>
      </w:r>
      <w:proofErr w:type="spellEnd"/>
      <w:r w:rsidR="00800EE4">
        <w:rPr>
          <w:lang w:val="en-ZA"/>
        </w:rPr>
        <w:t xml:space="preserve"> on the User control. </w:t>
      </w:r>
    </w:p>
    <w:p w:rsidR="00AA1843" w:rsidRDefault="00AA1843" w:rsidP="00F678B6">
      <w:pPr>
        <w:rPr>
          <w:lang w:val="en-ZA"/>
        </w:rPr>
      </w:pPr>
    </w:p>
    <w:p w:rsidR="00AA1843" w:rsidRDefault="00AA1843" w:rsidP="00AA1843">
      <w:pPr>
        <w:pStyle w:val="Heading3"/>
        <w:rPr>
          <w:lang w:val="en-ZA"/>
        </w:rPr>
      </w:pPr>
      <w:r>
        <w:rPr>
          <w:lang w:val="en-ZA"/>
        </w:rPr>
        <w:t>Timing issues</w:t>
      </w:r>
      <w:r w:rsidR="00C4192A">
        <w:rPr>
          <w:lang w:val="en-ZA"/>
        </w:rPr>
        <w:t xml:space="preserve"> on the search</w:t>
      </w:r>
    </w:p>
    <w:p w:rsidR="00AA1843" w:rsidRDefault="00AA1843" w:rsidP="00AA1843">
      <w:pPr>
        <w:rPr>
          <w:lang w:val="en-ZA"/>
        </w:rPr>
      </w:pPr>
    </w:p>
    <w:p w:rsidR="00AA1843" w:rsidRDefault="00AA1843" w:rsidP="00AA1843">
      <w:pPr>
        <w:rPr>
          <w:lang w:val="en-ZA"/>
        </w:rPr>
      </w:pPr>
      <w:r>
        <w:rPr>
          <w:lang w:val="en-ZA"/>
        </w:rPr>
        <w:t xml:space="preserve">The user can search through a list sequentially, but this can become </w:t>
      </w:r>
      <w:proofErr w:type="spellStart"/>
      <w:r>
        <w:rPr>
          <w:lang w:val="en-ZA"/>
        </w:rPr>
        <w:t>cuimbersome</w:t>
      </w:r>
      <w:proofErr w:type="spellEnd"/>
      <w:r>
        <w:rPr>
          <w:lang w:val="en-ZA"/>
        </w:rPr>
        <w:t xml:space="preserve"> if the list is very long. In the </w:t>
      </w:r>
      <w:proofErr w:type="spellStart"/>
      <w:r>
        <w:rPr>
          <w:lang w:val="en-ZA"/>
        </w:rPr>
        <w:t>ComboBox</w:t>
      </w:r>
      <w:proofErr w:type="spellEnd"/>
      <w:r>
        <w:rPr>
          <w:lang w:val="en-ZA"/>
        </w:rPr>
        <w:t>, you can type in a partial string, and then do a direct search. A problem here is this: At which point</w:t>
      </w:r>
      <w:r w:rsidR="00C4192A">
        <w:rPr>
          <w:lang w:val="en-ZA"/>
        </w:rPr>
        <w:t xml:space="preserve">, during the user’s typing. If the user types too slow, you will get a premature search. In order to make this more deterministic, I use a Search button to indicate </w:t>
      </w:r>
      <w:proofErr w:type="spellStart"/>
      <w:r w:rsidR="00C4192A">
        <w:rPr>
          <w:lang w:val="en-ZA"/>
        </w:rPr>
        <w:t>explicity</w:t>
      </w:r>
      <w:proofErr w:type="spellEnd"/>
      <w:r w:rsidR="00C4192A">
        <w:rPr>
          <w:lang w:val="en-ZA"/>
        </w:rPr>
        <w:t xml:space="preserve"> that the user has completed the entry of the whole search string. </w:t>
      </w:r>
    </w:p>
    <w:p w:rsidR="00C4192A" w:rsidRDefault="00C4192A" w:rsidP="00AA1843">
      <w:pPr>
        <w:rPr>
          <w:lang w:val="en-ZA"/>
        </w:rPr>
      </w:pPr>
    </w:p>
    <w:p w:rsidR="00C4192A" w:rsidRDefault="00C4192A" w:rsidP="00AA1843">
      <w:pPr>
        <w:rPr>
          <w:lang w:val="en-ZA"/>
        </w:rPr>
      </w:pPr>
      <w:r>
        <w:rPr>
          <w:lang w:val="en-ZA"/>
        </w:rPr>
        <w:t xml:space="preserve">In order for me to do the </w:t>
      </w:r>
      <w:proofErr w:type="spellStart"/>
      <w:r>
        <w:rPr>
          <w:lang w:val="en-ZA"/>
        </w:rPr>
        <w:t>seach</w:t>
      </w:r>
      <w:proofErr w:type="spellEnd"/>
      <w:r>
        <w:rPr>
          <w:lang w:val="en-ZA"/>
        </w:rPr>
        <w:t xml:space="preserve"> programmatically, I have to use a </w:t>
      </w:r>
      <w:proofErr w:type="spellStart"/>
      <w:r>
        <w:rPr>
          <w:lang w:val="en-ZA"/>
        </w:rPr>
        <w:t>datagrid</w:t>
      </w:r>
      <w:proofErr w:type="spellEnd"/>
      <w:r>
        <w:rPr>
          <w:lang w:val="en-ZA"/>
        </w:rPr>
        <w:t>.</w:t>
      </w:r>
    </w:p>
    <w:p w:rsidR="00C4192A" w:rsidRDefault="00C4192A" w:rsidP="00AA1843">
      <w:pPr>
        <w:rPr>
          <w:lang w:val="en-ZA"/>
        </w:rPr>
      </w:pPr>
    </w:p>
    <w:p w:rsidR="00C4192A" w:rsidRDefault="00C4192A" w:rsidP="00C4192A">
      <w:pPr>
        <w:pStyle w:val="Heading3"/>
        <w:rPr>
          <w:lang w:val="en-ZA"/>
        </w:rPr>
      </w:pPr>
      <w:r>
        <w:rPr>
          <w:lang w:val="en-ZA"/>
        </w:rPr>
        <w:t>Timing issues on data editing</w:t>
      </w:r>
    </w:p>
    <w:p w:rsidR="00800EE4" w:rsidRDefault="00800EE4" w:rsidP="00800EE4">
      <w:pPr>
        <w:rPr>
          <w:lang w:val="en-ZA"/>
        </w:rPr>
      </w:pPr>
    </w:p>
    <w:p w:rsidR="00800EE4" w:rsidRPr="00800EE4" w:rsidRDefault="00800EE4" w:rsidP="00800EE4">
      <w:pPr>
        <w:rPr>
          <w:lang w:val="en-ZA"/>
        </w:rPr>
      </w:pPr>
      <w:r>
        <w:rPr>
          <w:lang w:val="en-ZA"/>
        </w:rPr>
        <w:t xml:space="preserve">When editing the Adaptation data, I have to indicate when the data should be persisted. One reason for that is that I need the new </w:t>
      </w:r>
      <w:proofErr w:type="spellStart"/>
      <w:r>
        <w:rPr>
          <w:lang w:val="en-ZA"/>
        </w:rPr>
        <w:t>CompanyId</w:t>
      </w:r>
      <w:proofErr w:type="spellEnd"/>
      <w:r>
        <w:rPr>
          <w:lang w:val="en-ZA"/>
        </w:rPr>
        <w:t xml:space="preserve"> to update CustomerData.</w:t>
      </w:r>
      <w:bookmarkStart w:id="1" w:name="_GoBack"/>
      <w:bookmarkEnd w:id="1"/>
    </w:p>
    <w:sectPr w:rsidR="00800EE4" w:rsidRPr="00800EE4" w:rsidSect="00923C78">
      <w:footnotePr>
        <w:numRestart w:val="eachSect"/>
      </w:footnotePr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DC7" w:rsidRDefault="00C87DC7">
      <w:r>
        <w:separator/>
      </w:r>
    </w:p>
  </w:endnote>
  <w:endnote w:type="continuationSeparator" w:id="0">
    <w:p w:rsidR="00C87DC7" w:rsidRDefault="00C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92A" w:rsidRDefault="00C419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192A" w:rsidRDefault="00C419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92A" w:rsidRDefault="00C419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0EE4">
      <w:rPr>
        <w:rStyle w:val="PageNumber"/>
        <w:noProof/>
      </w:rPr>
      <w:t>1</w:t>
    </w:r>
    <w:r>
      <w:rPr>
        <w:rStyle w:val="PageNumber"/>
      </w:rPr>
      <w:fldChar w:fldCharType="end"/>
    </w:r>
  </w:p>
  <w:p w:rsidR="00C4192A" w:rsidRDefault="00C419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DC7" w:rsidRDefault="00C87DC7">
      <w:r>
        <w:separator/>
      </w:r>
    </w:p>
  </w:footnote>
  <w:footnote w:type="continuationSeparator" w:id="0">
    <w:p w:rsidR="00C87DC7" w:rsidRDefault="00C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92A" w:rsidRDefault="00C4192A">
    <w:pPr>
      <w:pStyle w:val="Header"/>
    </w:pPr>
    <w:fldSimple w:instr=" FILENAME  \* FirstCap ">
      <w:r>
        <w:rPr>
          <w:noProof/>
        </w:rPr>
        <w:t>Document1</w:t>
      </w:r>
    </w:fldSimple>
    <w:r>
      <w:t xml:space="preserve">                                                                       </w:t>
    </w:r>
    <w:r>
      <w:fldChar w:fldCharType="begin"/>
    </w:r>
    <w:r>
      <w:instrText xml:space="preserve"> DATE  \@ "d MMMM yyyy" </w:instrText>
    </w:r>
    <w:r>
      <w:fldChar w:fldCharType="separate"/>
    </w:r>
    <w:r>
      <w:rPr>
        <w:noProof/>
      </w:rPr>
      <w:t>4 January 2018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FF"/>
    <w:multiLevelType w:val="hybridMultilevel"/>
    <w:tmpl w:val="ADD672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66AA6"/>
    <w:multiLevelType w:val="hybridMultilevel"/>
    <w:tmpl w:val="85EC43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E786C"/>
    <w:multiLevelType w:val="hybridMultilevel"/>
    <w:tmpl w:val="4E28C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C59"/>
    <w:multiLevelType w:val="hybridMultilevel"/>
    <w:tmpl w:val="A274C4D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E6511"/>
    <w:multiLevelType w:val="hybridMultilevel"/>
    <w:tmpl w:val="F9F49E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72D9D"/>
    <w:multiLevelType w:val="multilevel"/>
    <w:tmpl w:val="CBD2C8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707"/>
    <w:multiLevelType w:val="hybridMultilevel"/>
    <w:tmpl w:val="66FAF9C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CB190A"/>
    <w:multiLevelType w:val="hybridMultilevel"/>
    <w:tmpl w:val="79DC60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41A08"/>
    <w:multiLevelType w:val="hybridMultilevel"/>
    <w:tmpl w:val="D396AE1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E47BB"/>
    <w:multiLevelType w:val="hybridMultilevel"/>
    <w:tmpl w:val="36CE02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22E39"/>
    <w:multiLevelType w:val="hybridMultilevel"/>
    <w:tmpl w:val="ECE8047C"/>
    <w:lvl w:ilvl="0" w:tplc="38B03F42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11E02"/>
    <w:multiLevelType w:val="hybridMultilevel"/>
    <w:tmpl w:val="C9E60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CA32A5"/>
    <w:multiLevelType w:val="hybridMultilevel"/>
    <w:tmpl w:val="454851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12D9D"/>
    <w:multiLevelType w:val="hybridMultilevel"/>
    <w:tmpl w:val="2E54A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35BA"/>
    <w:multiLevelType w:val="hybridMultilevel"/>
    <w:tmpl w:val="D4CE9C8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110AB"/>
    <w:multiLevelType w:val="hybridMultilevel"/>
    <w:tmpl w:val="668098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B7C43"/>
    <w:multiLevelType w:val="hybridMultilevel"/>
    <w:tmpl w:val="E91EBB1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D30A1B"/>
    <w:multiLevelType w:val="hybridMultilevel"/>
    <w:tmpl w:val="D0BEC2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510767"/>
    <w:multiLevelType w:val="hybridMultilevel"/>
    <w:tmpl w:val="6248EB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903A1D"/>
    <w:multiLevelType w:val="hybridMultilevel"/>
    <w:tmpl w:val="3D926A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C52EF"/>
    <w:multiLevelType w:val="hybridMultilevel"/>
    <w:tmpl w:val="B60453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E8552D"/>
    <w:multiLevelType w:val="hybridMultilevel"/>
    <w:tmpl w:val="D0584D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E97AA2"/>
    <w:multiLevelType w:val="hybridMultilevel"/>
    <w:tmpl w:val="FDA2C63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711976"/>
    <w:multiLevelType w:val="hybridMultilevel"/>
    <w:tmpl w:val="EAE26DA6"/>
    <w:lvl w:ilvl="0" w:tplc="470E5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8A2000"/>
    <w:multiLevelType w:val="hybridMultilevel"/>
    <w:tmpl w:val="202222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DC3401"/>
    <w:multiLevelType w:val="hybridMultilevel"/>
    <w:tmpl w:val="66D8D44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6C2B17"/>
    <w:multiLevelType w:val="hybridMultilevel"/>
    <w:tmpl w:val="A0265F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B068D0"/>
    <w:multiLevelType w:val="hybridMultilevel"/>
    <w:tmpl w:val="A11C197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D340F"/>
    <w:multiLevelType w:val="hybridMultilevel"/>
    <w:tmpl w:val="AF84C9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40132"/>
    <w:multiLevelType w:val="hybridMultilevel"/>
    <w:tmpl w:val="F0D81E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ED561F"/>
    <w:multiLevelType w:val="hybridMultilevel"/>
    <w:tmpl w:val="7A4409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52180D"/>
    <w:multiLevelType w:val="hybridMultilevel"/>
    <w:tmpl w:val="3ED862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9C1B82"/>
    <w:multiLevelType w:val="hybridMultilevel"/>
    <w:tmpl w:val="62FE08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9E600B"/>
    <w:multiLevelType w:val="hybridMultilevel"/>
    <w:tmpl w:val="C798AA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8B4F36"/>
    <w:multiLevelType w:val="hybridMultilevel"/>
    <w:tmpl w:val="4686FDD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695119"/>
    <w:multiLevelType w:val="hybridMultilevel"/>
    <w:tmpl w:val="F7BC92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9208F1"/>
    <w:multiLevelType w:val="hybridMultilevel"/>
    <w:tmpl w:val="65584C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583452"/>
    <w:multiLevelType w:val="hybridMultilevel"/>
    <w:tmpl w:val="D654D3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34"/>
  </w:num>
  <w:num w:numId="5">
    <w:abstractNumId w:val="21"/>
  </w:num>
  <w:num w:numId="6">
    <w:abstractNumId w:val="31"/>
  </w:num>
  <w:num w:numId="7">
    <w:abstractNumId w:val="4"/>
  </w:num>
  <w:num w:numId="8">
    <w:abstractNumId w:val="16"/>
  </w:num>
  <w:num w:numId="9">
    <w:abstractNumId w:val="3"/>
  </w:num>
  <w:num w:numId="10">
    <w:abstractNumId w:val="29"/>
  </w:num>
  <w:num w:numId="11">
    <w:abstractNumId w:val="22"/>
  </w:num>
  <w:num w:numId="12">
    <w:abstractNumId w:val="26"/>
  </w:num>
  <w:num w:numId="13">
    <w:abstractNumId w:val="2"/>
  </w:num>
  <w:num w:numId="14">
    <w:abstractNumId w:val="23"/>
  </w:num>
  <w:num w:numId="15">
    <w:abstractNumId w:val="20"/>
  </w:num>
  <w:num w:numId="16">
    <w:abstractNumId w:val="25"/>
  </w:num>
  <w:num w:numId="17">
    <w:abstractNumId w:val="7"/>
  </w:num>
  <w:num w:numId="18">
    <w:abstractNumId w:val="35"/>
  </w:num>
  <w:num w:numId="19">
    <w:abstractNumId w:val="13"/>
  </w:num>
  <w:num w:numId="20">
    <w:abstractNumId w:val="6"/>
  </w:num>
  <w:num w:numId="21">
    <w:abstractNumId w:val="15"/>
  </w:num>
  <w:num w:numId="22">
    <w:abstractNumId w:val="36"/>
  </w:num>
  <w:num w:numId="23">
    <w:abstractNumId w:val="28"/>
  </w:num>
  <w:num w:numId="24">
    <w:abstractNumId w:val="10"/>
  </w:num>
  <w:num w:numId="25">
    <w:abstractNumId w:val="14"/>
  </w:num>
  <w:num w:numId="26">
    <w:abstractNumId w:val="1"/>
  </w:num>
  <w:num w:numId="27">
    <w:abstractNumId w:val="32"/>
  </w:num>
  <w:num w:numId="28">
    <w:abstractNumId w:val="30"/>
  </w:num>
  <w:num w:numId="29">
    <w:abstractNumId w:val="9"/>
  </w:num>
  <w:num w:numId="30">
    <w:abstractNumId w:val="17"/>
  </w:num>
  <w:num w:numId="31">
    <w:abstractNumId w:val="0"/>
  </w:num>
  <w:num w:numId="32">
    <w:abstractNumId w:val="11"/>
  </w:num>
  <w:num w:numId="33">
    <w:abstractNumId w:val="24"/>
  </w:num>
  <w:num w:numId="34">
    <w:abstractNumId w:val="33"/>
  </w:num>
  <w:num w:numId="35">
    <w:abstractNumId w:val="27"/>
  </w:num>
  <w:num w:numId="36">
    <w:abstractNumId w:val="12"/>
  </w:num>
  <w:num w:numId="37">
    <w:abstractNumId w:val="19"/>
  </w:num>
  <w:num w:numId="3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E3"/>
    <w:rsid w:val="00000B67"/>
    <w:rsid w:val="00010EF6"/>
    <w:rsid w:val="0001147A"/>
    <w:rsid w:val="0001440B"/>
    <w:rsid w:val="0001607C"/>
    <w:rsid w:val="000212BB"/>
    <w:rsid w:val="0002133E"/>
    <w:rsid w:val="00023D03"/>
    <w:rsid w:val="00023E71"/>
    <w:rsid w:val="00030069"/>
    <w:rsid w:val="00032136"/>
    <w:rsid w:val="00033A10"/>
    <w:rsid w:val="000340D4"/>
    <w:rsid w:val="00056D67"/>
    <w:rsid w:val="0006206A"/>
    <w:rsid w:val="0006537F"/>
    <w:rsid w:val="00070A4E"/>
    <w:rsid w:val="000773F3"/>
    <w:rsid w:val="000818F5"/>
    <w:rsid w:val="000844AE"/>
    <w:rsid w:val="00084803"/>
    <w:rsid w:val="00093239"/>
    <w:rsid w:val="00094A0E"/>
    <w:rsid w:val="000A0D27"/>
    <w:rsid w:val="000A47D3"/>
    <w:rsid w:val="000A790B"/>
    <w:rsid w:val="000B2C01"/>
    <w:rsid w:val="000C6D3D"/>
    <w:rsid w:val="000D10CC"/>
    <w:rsid w:val="000D467D"/>
    <w:rsid w:val="000F2116"/>
    <w:rsid w:val="000F2D4D"/>
    <w:rsid w:val="000F352A"/>
    <w:rsid w:val="000F4D8B"/>
    <w:rsid w:val="000F68A1"/>
    <w:rsid w:val="00114E03"/>
    <w:rsid w:val="00117BA3"/>
    <w:rsid w:val="00120A9B"/>
    <w:rsid w:val="001233DE"/>
    <w:rsid w:val="00126C28"/>
    <w:rsid w:val="001331D6"/>
    <w:rsid w:val="00137C12"/>
    <w:rsid w:val="001429F9"/>
    <w:rsid w:val="001433C2"/>
    <w:rsid w:val="001470A1"/>
    <w:rsid w:val="00151E6D"/>
    <w:rsid w:val="00153D83"/>
    <w:rsid w:val="00157191"/>
    <w:rsid w:val="00157C34"/>
    <w:rsid w:val="00162B06"/>
    <w:rsid w:val="001652B1"/>
    <w:rsid w:val="00167F04"/>
    <w:rsid w:val="0017049D"/>
    <w:rsid w:val="0017243D"/>
    <w:rsid w:val="0017564C"/>
    <w:rsid w:val="00182E3A"/>
    <w:rsid w:val="00183496"/>
    <w:rsid w:val="00191659"/>
    <w:rsid w:val="00197E6C"/>
    <w:rsid w:val="001B18F7"/>
    <w:rsid w:val="001B673B"/>
    <w:rsid w:val="001C1737"/>
    <w:rsid w:val="001D265F"/>
    <w:rsid w:val="001D78A4"/>
    <w:rsid w:val="001E03A5"/>
    <w:rsid w:val="001E04F3"/>
    <w:rsid w:val="001E2CB7"/>
    <w:rsid w:val="001E426F"/>
    <w:rsid w:val="001E6E4F"/>
    <w:rsid w:val="001F3F7B"/>
    <w:rsid w:val="001F4C1F"/>
    <w:rsid w:val="002032B6"/>
    <w:rsid w:val="00206571"/>
    <w:rsid w:val="0021778E"/>
    <w:rsid w:val="00225C2A"/>
    <w:rsid w:val="0023693E"/>
    <w:rsid w:val="0026147C"/>
    <w:rsid w:val="0026194C"/>
    <w:rsid w:val="002632D5"/>
    <w:rsid w:val="00264AE2"/>
    <w:rsid w:val="00273755"/>
    <w:rsid w:val="00280760"/>
    <w:rsid w:val="00281EAC"/>
    <w:rsid w:val="00283E96"/>
    <w:rsid w:val="00291BFE"/>
    <w:rsid w:val="002955D1"/>
    <w:rsid w:val="00296024"/>
    <w:rsid w:val="002975B1"/>
    <w:rsid w:val="002A0286"/>
    <w:rsid w:val="002A4001"/>
    <w:rsid w:val="002A54E5"/>
    <w:rsid w:val="002A7819"/>
    <w:rsid w:val="002B2596"/>
    <w:rsid w:val="002C1B02"/>
    <w:rsid w:val="002C23B0"/>
    <w:rsid w:val="002D2F3D"/>
    <w:rsid w:val="002D411E"/>
    <w:rsid w:val="002D74EC"/>
    <w:rsid w:val="002E0020"/>
    <w:rsid w:val="002E4738"/>
    <w:rsid w:val="002F118A"/>
    <w:rsid w:val="002F164A"/>
    <w:rsid w:val="002F3A8F"/>
    <w:rsid w:val="002F6FC8"/>
    <w:rsid w:val="002F70EF"/>
    <w:rsid w:val="00304B88"/>
    <w:rsid w:val="003137F3"/>
    <w:rsid w:val="00313ED2"/>
    <w:rsid w:val="00314565"/>
    <w:rsid w:val="00325C20"/>
    <w:rsid w:val="003327E4"/>
    <w:rsid w:val="00332F44"/>
    <w:rsid w:val="00340520"/>
    <w:rsid w:val="0034201F"/>
    <w:rsid w:val="00343AA8"/>
    <w:rsid w:val="00351B08"/>
    <w:rsid w:val="00353752"/>
    <w:rsid w:val="0035668F"/>
    <w:rsid w:val="00356CAB"/>
    <w:rsid w:val="00357115"/>
    <w:rsid w:val="00357F35"/>
    <w:rsid w:val="00361D63"/>
    <w:rsid w:val="00364C12"/>
    <w:rsid w:val="003669B0"/>
    <w:rsid w:val="00370BC1"/>
    <w:rsid w:val="00372C98"/>
    <w:rsid w:val="00374970"/>
    <w:rsid w:val="00374C8C"/>
    <w:rsid w:val="0038453A"/>
    <w:rsid w:val="003855E6"/>
    <w:rsid w:val="00386DAC"/>
    <w:rsid w:val="00395948"/>
    <w:rsid w:val="00397FE0"/>
    <w:rsid w:val="003A1864"/>
    <w:rsid w:val="003A39C5"/>
    <w:rsid w:val="003A5CBC"/>
    <w:rsid w:val="003A70E7"/>
    <w:rsid w:val="003C2053"/>
    <w:rsid w:val="003C21EC"/>
    <w:rsid w:val="003C6DD7"/>
    <w:rsid w:val="003C7859"/>
    <w:rsid w:val="003D1005"/>
    <w:rsid w:val="003D5187"/>
    <w:rsid w:val="003D7AE0"/>
    <w:rsid w:val="003E2778"/>
    <w:rsid w:val="003E6B1C"/>
    <w:rsid w:val="003F1C03"/>
    <w:rsid w:val="003F2AB8"/>
    <w:rsid w:val="00401378"/>
    <w:rsid w:val="00404926"/>
    <w:rsid w:val="00411517"/>
    <w:rsid w:val="00413E66"/>
    <w:rsid w:val="004158ED"/>
    <w:rsid w:val="00416875"/>
    <w:rsid w:val="0042127D"/>
    <w:rsid w:val="00421A89"/>
    <w:rsid w:val="004268C4"/>
    <w:rsid w:val="004327C7"/>
    <w:rsid w:val="00433423"/>
    <w:rsid w:val="00436871"/>
    <w:rsid w:val="0044694B"/>
    <w:rsid w:val="00447622"/>
    <w:rsid w:val="00452FEC"/>
    <w:rsid w:val="00486084"/>
    <w:rsid w:val="00493DA9"/>
    <w:rsid w:val="004A02EA"/>
    <w:rsid w:val="004A086F"/>
    <w:rsid w:val="004A14B1"/>
    <w:rsid w:val="004A160C"/>
    <w:rsid w:val="004A558B"/>
    <w:rsid w:val="004B4CDF"/>
    <w:rsid w:val="004C2ABC"/>
    <w:rsid w:val="004C3510"/>
    <w:rsid w:val="004C4507"/>
    <w:rsid w:val="004C7A5A"/>
    <w:rsid w:val="004D0649"/>
    <w:rsid w:val="004D2834"/>
    <w:rsid w:val="004D2D39"/>
    <w:rsid w:val="004D3990"/>
    <w:rsid w:val="004D5619"/>
    <w:rsid w:val="004D6D26"/>
    <w:rsid w:val="004D7CDD"/>
    <w:rsid w:val="004E28FD"/>
    <w:rsid w:val="004E2EFC"/>
    <w:rsid w:val="004E2FFD"/>
    <w:rsid w:val="004E677C"/>
    <w:rsid w:val="004F0849"/>
    <w:rsid w:val="004F0BB4"/>
    <w:rsid w:val="004F29EF"/>
    <w:rsid w:val="004F2EC5"/>
    <w:rsid w:val="00501366"/>
    <w:rsid w:val="00503B81"/>
    <w:rsid w:val="00503FC3"/>
    <w:rsid w:val="00520DF1"/>
    <w:rsid w:val="00521CB1"/>
    <w:rsid w:val="00521D7F"/>
    <w:rsid w:val="00523E1A"/>
    <w:rsid w:val="005341B1"/>
    <w:rsid w:val="00536803"/>
    <w:rsid w:val="00536ACC"/>
    <w:rsid w:val="0054750E"/>
    <w:rsid w:val="00554A93"/>
    <w:rsid w:val="00560F00"/>
    <w:rsid w:val="00561B0B"/>
    <w:rsid w:val="00562C62"/>
    <w:rsid w:val="005634D2"/>
    <w:rsid w:val="0056387C"/>
    <w:rsid w:val="0057287D"/>
    <w:rsid w:val="00583642"/>
    <w:rsid w:val="0059283A"/>
    <w:rsid w:val="00592D34"/>
    <w:rsid w:val="00596DC3"/>
    <w:rsid w:val="005A0C88"/>
    <w:rsid w:val="005A1315"/>
    <w:rsid w:val="005A202A"/>
    <w:rsid w:val="005A41DE"/>
    <w:rsid w:val="005B0B34"/>
    <w:rsid w:val="005B4ECF"/>
    <w:rsid w:val="005C07D7"/>
    <w:rsid w:val="005C0DDA"/>
    <w:rsid w:val="005C2BC7"/>
    <w:rsid w:val="005C4851"/>
    <w:rsid w:val="005C5458"/>
    <w:rsid w:val="005C6688"/>
    <w:rsid w:val="005D1469"/>
    <w:rsid w:val="005D207B"/>
    <w:rsid w:val="005D3660"/>
    <w:rsid w:val="005D37F2"/>
    <w:rsid w:val="005D4558"/>
    <w:rsid w:val="005E3720"/>
    <w:rsid w:val="005F3D22"/>
    <w:rsid w:val="005F6E85"/>
    <w:rsid w:val="006013B6"/>
    <w:rsid w:val="006066A2"/>
    <w:rsid w:val="00611BB9"/>
    <w:rsid w:val="00613C16"/>
    <w:rsid w:val="00616C0F"/>
    <w:rsid w:val="00622AFF"/>
    <w:rsid w:val="00625789"/>
    <w:rsid w:val="00632CEF"/>
    <w:rsid w:val="006461BA"/>
    <w:rsid w:val="00650584"/>
    <w:rsid w:val="00650AD9"/>
    <w:rsid w:val="00654491"/>
    <w:rsid w:val="00662493"/>
    <w:rsid w:val="00662A71"/>
    <w:rsid w:val="006649CC"/>
    <w:rsid w:val="00664BDC"/>
    <w:rsid w:val="00666148"/>
    <w:rsid w:val="00670640"/>
    <w:rsid w:val="006751DA"/>
    <w:rsid w:val="006772A3"/>
    <w:rsid w:val="006775F1"/>
    <w:rsid w:val="00680185"/>
    <w:rsid w:val="006869A1"/>
    <w:rsid w:val="006906E9"/>
    <w:rsid w:val="006A2AB1"/>
    <w:rsid w:val="006A2C3C"/>
    <w:rsid w:val="006A3A09"/>
    <w:rsid w:val="006A3A58"/>
    <w:rsid w:val="006A3F67"/>
    <w:rsid w:val="006B427B"/>
    <w:rsid w:val="006B5F6D"/>
    <w:rsid w:val="006B7F4A"/>
    <w:rsid w:val="006C059B"/>
    <w:rsid w:val="006C0A08"/>
    <w:rsid w:val="006C2E45"/>
    <w:rsid w:val="006C6BDA"/>
    <w:rsid w:val="006D1C77"/>
    <w:rsid w:val="006D28B0"/>
    <w:rsid w:val="006D550A"/>
    <w:rsid w:val="006E6CC2"/>
    <w:rsid w:val="006F016A"/>
    <w:rsid w:val="006F3B77"/>
    <w:rsid w:val="006F5FEC"/>
    <w:rsid w:val="00700CCA"/>
    <w:rsid w:val="0070251C"/>
    <w:rsid w:val="00706D9C"/>
    <w:rsid w:val="00711FD0"/>
    <w:rsid w:val="00720C2F"/>
    <w:rsid w:val="00726FF0"/>
    <w:rsid w:val="00730848"/>
    <w:rsid w:val="00731B19"/>
    <w:rsid w:val="00744BA3"/>
    <w:rsid w:val="007575F0"/>
    <w:rsid w:val="00760C22"/>
    <w:rsid w:val="007645D7"/>
    <w:rsid w:val="007800E6"/>
    <w:rsid w:val="007845BB"/>
    <w:rsid w:val="007851DD"/>
    <w:rsid w:val="0078750A"/>
    <w:rsid w:val="00793AFC"/>
    <w:rsid w:val="007971E0"/>
    <w:rsid w:val="007A1A9C"/>
    <w:rsid w:val="007A67D6"/>
    <w:rsid w:val="007C0E9F"/>
    <w:rsid w:val="007C19DC"/>
    <w:rsid w:val="007C2B46"/>
    <w:rsid w:val="007C2C1E"/>
    <w:rsid w:val="007C3013"/>
    <w:rsid w:val="007C31CD"/>
    <w:rsid w:val="007C3FB8"/>
    <w:rsid w:val="007D5203"/>
    <w:rsid w:val="007E14E4"/>
    <w:rsid w:val="007E1976"/>
    <w:rsid w:val="007E7061"/>
    <w:rsid w:val="007F5A35"/>
    <w:rsid w:val="00800EE4"/>
    <w:rsid w:val="00803A08"/>
    <w:rsid w:val="00804680"/>
    <w:rsid w:val="00806DCA"/>
    <w:rsid w:val="00807287"/>
    <w:rsid w:val="008105AF"/>
    <w:rsid w:val="00810661"/>
    <w:rsid w:val="008126DD"/>
    <w:rsid w:val="00813034"/>
    <w:rsid w:val="00827D2C"/>
    <w:rsid w:val="0083209B"/>
    <w:rsid w:val="008451D5"/>
    <w:rsid w:val="008462F8"/>
    <w:rsid w:val="008469E1"/>
    <w:rsid w:val="00847E9C"/>
    <w:rsid w:val="008504B2"/>
    <w:rsid w:val="008511EF"/>
    <w:rsid w:val="00851645"/>
    <w:rsid w:val="008527D8"/>
    <w:rsid w:val="00857E66"/>
    <w:rsid w:val="00860246"/>
    <w:rsid w:val="008665E4"/>
    <w:rsid w:val="00867E30"/>
    <w:rsid w:val="00867F38"/>
    <w:rsid w:val="0087171F"/>
    <w:rsid w:val="00871D1D"/>
    <w:rsid w:val="00874440"/>
    <w:rsid w:val="00875304"/>
    <w:rsid w:val="00881408"/>
    <w:rsid w:val="00883BAA"/>
    <w:rsid w:val="008925BC"/>
    <w:rsid w:val="00893248"/>
    <w:rsid w:val="0089452F"/>
    <w:rsid w:val="00897F21"/>
    <w:rsid w:val="008A2226"/>
    <w:rsid w:val="008B47BE"/>
    <w:rsid w:val="008B6C8C"/>
    <w:rsid w:val="008B7A0B"/>
    <w:rsid w:val="008C07AD"/>
    <w:rsid w:val="008C42E9"/>
    <w:rsid w:val="008D305D"/>
    <w:rsid w:val="008D48E3"/>
    <w:rsid w:val="008D6C62"/>
    <w:rsid w:val="008D7B40"/>
    <w:rsid w:val="008E31CC"/>
    <w:rsid w:val="008E5671"/>
    <w:rsid w:val="008E5926"/>
    <w:rsid w:val="008E68BA"/>
    <w:rsid w:val="0090504F"/>
    <w:rsid w:val="009123BA"/>
    <w:rsid w:val="009146A5"/>
    <w:rsid w:val="00923C78"/>
    <w:rsid w:val="00924982"/>
    <w:rsid w:val="00926120"/>
    <w:rsid w:val="00942880"/>
    <w:rsid w:val="009447AF"/>
    <w:rsid w:val="0094615E"/>
    <w:rsid w:val="00952B96"/>
    <w:rsid w:val="009619CE"/>
    <w:rsid w:val="00971A85"/>
    <w:rsid w:val="0097231C"/>
    <w:rsid w:val="009760CF"/>
    <w:rsid w:val="009763CD"/>
    <w:rsid w:val="00976875"/>
    <w:rsid w:val="0098312E"/>
    <w:rsid w:val="00985E97"/>
    <w:rsid w:val="00991511"/>
    <w:rsid w:val="00996942"/>
    <w:rsid w:val="009A1113"/>
    <w:rsid w:val="009A7EEF"/>
    <w:rsid w:val="009B116E"/>
    <w:rsid w:val="009B366B"/>
    <w:rsid w:val="009D138A"/>
    <w:rsid w:val="009D68F8"/>
    <w:rsid w:val="009E1D98"/>
    <w:rsid w:val="009F0C6F"/>
    <w:rsid w:val="00A0068F"/>
    <w:rsid w:val="00A02494"/>
    <w:rsid w:val="00A02722"/>
    <w:rsid w:val="00A043D7"/>
    <w:rsid w:val="00A0638E"/>
    <w:rsid w:val="00A06E01"/>
    <w:rsid w:val="00A07A19"/>
    <w:rsid w:val="00A11E70"/>
    <w:rsid w:val="00A1328B"/>
    <w:rsid w:val="00A21950"/>
    <w:rsid w:val="00A25FC3"/>
    <w:rsid w:val="00A262E9"/>
    <w:rsid w:val="00A2715E"/>
    <w:rsid w:val="00A34AEC"/>
    <w:rsid w:val="00A374F8"/>
    <w:rsid w:val="00A432D1"/>
    <w:rsid w:val="00A438EF"/>
    <w:rsid w:val="00A462D3"/>
    <w:rsid w:val="00A5058E"/>
    <w:rsid w:val="00A50BC7"/>
    <w:rsid w:val="00A54304"/>
    <w:rsid w:val="00A56847"/>
    <w:rsid w:val="00A57626"/>
    <w:rsid w:val="00A626BF"/>
    <w:rsid w:val="00A65917"/>
    <w:rsid w:val="00A65F4F"/>
    <w:rsid w:val="00A66190"/>
    <w:rsid w:val="00A72A12"/>
    <w:rsid w:val="00A7646F"/>
    <w:rsid w:val="00A76E16"/>
    <w:rsid w:val="00A81079"/>
    <w:rsid w:val="00A81A89"/>
    <w:rsid w:val="00A8304E"/>
    <w:rsid w:val="00A841D9"/>
    <w:rsid w:val="00A90508"/>
    <w:rsid w:val="00A90A44"/>
    <w:rsid w:val="00A916D7"/>
    <w:rsid w:val="00A923AF"/>
    <w:rsid w:val="00A92D7D"/>
    <w:rsid w:val="00AA1843"/>
    <w:rsid w:val="00AB0C6A"/>
    <w:rsid w:val="00AB0FB0"/>
    <w:rsid w:val="00AB1F0C"/>
    <w:rsid w:val="00AB3DE2"/>
    <w:rsid w:val="00AB4398"/>
    <w:rsid w:val="00AB491B"/>
    <w:rsid w:val="00AB4D2E"/>
    <w:rsid w:val="00AC2A9D"/>
    <w:rsid w:val="00AC381C"/>
    <w:rsid w:val="00AC5FB9"/>
    <w:rsid w:val="00AC700E"/>
    <w:rsid w:val="00AC7318"/>
    <w:rsid w:val="00AD335C"/>
    <w:rsid w:val="00AD5EC5"/>
    <w:rsid w:val="00AD61BC"/>
    <w:rsid w:val="00AE6607"/>
    <w:rsid w:val="00AF1D2A"/>
    <w:rsid w:val="00AF6F7B"/>
    <w:rsid w:val="00B0570E"/>
    <w:rsid w:val="00B114DA"/>
    <w:rsid w:val="00B21A81"/>
    <w:rsid w:val="00B30FB0"/>
    <w:rsid w:val="00B316AF"/>
    <w:rsid w:val="00B34516"/>
    <w:rsid w:val="00B36B88"/>
    <w:rsid w:val="00B5184C"/>
    <w:rsid w:val="00B52385"/>
    <w:rsid w:val="00B63F60"/>
    <w:rsid w:val="00B65EA1"/>
    <w:rsid w:val="00B65EF4"/>
    <w:rsid w:val="00B678D8"/>
    <w:rsid w:val="00B72C02"/>
    <w:rsid w:val="00B87948"/>
    <w:rsid w:val="00B90D74"/>
    <w:rsid w:val="00B92DED"/>
    <w:rsid w:val="00B958B5"/>
    <w:rsid w:val="00BA2764"/>
    <w:rsid w:val="00BA701E"/>
    <w:rsid w:val="00BB0945"/>
    <w:rsid w:val="00BB33C8"/>
    <w:rsid w:val="00BB37F5"/>
    <w:rsid w:val="00BB3896"/>
    <w:rsid w:val="00BB4526"/>
    <w:rsid w:val="00BB55DD"/>
    <w:rsid w:val="00BB75A3"/>
    <w:rsid w:val="00BC2FE8"/>
    <w:rsid w:val="00BC4B87"/>
    <w:rsid w:val="00BC5D50"/>
    <w:rsid w:val="00BC686B"/>
    <w:rsid w:val="00BD1B05"/>
    <w:rsid w:val="00BD1BEB"/>
    <w:rsid w:val="00BE5412"/>
    <w:rsid w:val="00BF07B2"/>
    <w:rsid w:val="00BF5761"/>
    <w:rsid w:val="00C133E1"/>
    <w:rsid w:val="00C170BB"/>
    <w:rsid w:val="00C17567"/>
    <w:rsid w:val="00C24BE4"/>
    <w:rsid w:val="00C24F1C"/>
    <w:rsid w:val="00C27457"/>
    <w:rsid w:val="00C3111B"/>
    <w:rsid w:val="00C406E5"/>
    <w:rsid w:val="00C40FF1"/>
    <w:rsid w:val="00C4192A"/>
    <w:rsid w:val="00C61F45"/>
    <w:rsid w:val="00C647A3"/>
    <w:rsid w:val="00C700E2"/>
    <w:rsid w:val="00C70BF0"/>
    <w:rsid w:val="00C72698"/>
    <w:rsid w:val="00C73D91"/>
    <w:rsid w:val="00C77DFF"/>
    <w:rsid w:val="00C813FA"/>
    <w:rsid w:val="00C831E4"/>
    <w:rsid w:val="00C87DC7"/>
    <w:rsid w:val="00C97747"/>
    <w:rsid w:val="00CA5A6A"/>
    <w:rsid w:val="00CB5363"/>
    <w:rsid w:val="00CB6E24"/>
    <w:rsid w:val="00CB6FDE"/>
    <w:rsid w:val="00CC0923"/>
    <w:rsid w:val="00CD2621"/>
    <w:rsid w:val="00CD34D9"/>
    <w:rsid w:val="00CD3D53"/>
    <w:rsid w:val="00CD4C0A"/>
    <w:rsid w:val="00CD7F9C"/>
    <w:rsid w:val="00CE75F4"/>
    <w:rsid w:val="00CF7D81"/>
    <w:rsid w:val="00D002CF"/>
    <w:rsid w:val="00D03C1F"/>
    <w:rsid w:val="00D049EF"/>
    <w:rsid w:val="00D049F0"/>
    <w:rsid w:val="00D055FF"/>
    <w:rsid w:val="00D05B7F"/>
    <w:rsid w:val="00D060CE"/>
    <w:rsid w:val="00D12746"/>
    <w:rsid w:val="00D14F15"/>
    <w:rsid w:val="00D1674B"/>
    <w:rsid w:val="00D23D30"/>
    <w:rsid w:val="00D2493A"/>
    <w:rsid w:val="00D35392"/>
    <w:rsid w:val="00D4111D"/>
    <w:rsid w:val="00D449BA"/>
    <w:rsid w:val="00D46565"/>
    <w:rsid w:val="00D542F3"/>
    <w:rsid w:val="00D55097"/>
    <w:rsid w:val="00D553F6"/>
    <w:rsid w:val="00D579A7"/>
    <w:rsid w:val="00D61447"/>
    <w:rsid w:val="00D631B3"/>
    <w:rsid w:val="00D66E32"/>
    <w:rsid w:val="00D72D4C"/>
    <w:rsid w:val="00D8146A"/>
    <w:rsid w:val="00D83455"/>
    <w:rsid w:val="00D84DA3"/>
    <w:rsid w:val="00D91878"/>
    <w:rsid w:val="00D922BD"/>
    <w:rsid w:val="00D93B80"/>
    <w:rsid w:val="00D95D4B"/>
    <w:rsid w:val="00D9633E"/>
    <w:rsid w:val="00DA6E0E"/>
    <w:rsid w:val="00DA78A8"/>
    <w:rsid w:val="00DB3A4C"/>
    <w:rsid w:val="00DB4B2F"/>
    <w:rsid w:val="00DC36D4"/>
    <w:rsid w:val="00DC400B"/>
    <w:rsid w:val="00DD2588"/>
    <w:rsid w:val="00DD4EAC"/>
    <w:rsid w:val="00DE23B8"/>
    <w:rsid w:val="00DE3959"/>
    <w:rsid w:val="00DF19F3"/>
    <w:rsid w:val="00DF218B"/>
    <w:rsid w:val="00DF2AE8"/>
    <w:rsid w:val="00DF64E1"/>
    <w:rsid w:val="00DF75FC"/>
    <w:rsid w:val="00E03694"/>
    <w:rsid w:val="00E166EF"/>
    <w:rsid w:val="00E22EAB"/>
    <w:rsid w:val="00E23CDF"/>
    <w:rsid w:val="00E25412"/>
    <w:rsid w:val="00E32C5C"/>
    <w:rsid w:val="00E34760"/>
    <w:rsid w:val="00E34C84"/>
    <w:rsid w:val="00E43795"/>
    <w:rsid w:val="00E4530B"/>
    <w:rsid w:val="00E511B3"/>
    <w:rsid w:val="00E64492"/>
    <w:rsid w:val="00E7120E"/>
    <w:rsid w:val="00E7229C"/>
    <w:rsid w:val="00E72AEC"/>
    <w:rsid w:val="00E83B02"/>
    <w:rsid w:val="00E84FF8"/>
    <w:rsid w:val="00E8680C"/>
    <w:rsid w:val="00E9292F"/>
    <w:rsid w:val="00EA0DD9"/>
    <w:rsid w:val="00EA3E02"/>
    <w:rsid w:val="00EB0CA2"/>
    <w:rsid w:val="00EC2ABF"/>
    <w:rsid w:val="00EC7056"/>
    <w:rsid w:val="00ED51A8"/>
    <w:rsid w:val="00ED5F42"/>
    <w:rsid w:val="00ED6C30"/>
    <w:rsid w:val="00EE13AB"/>
    <w:rsid w:val="00EE5F10"/>
    <w:rsid w:val="00EF1E71"/>
    <w:rsid w:val="00EF4A87"/>
    <w:rsid w:val="00F03C96"/>
    <w:rsid w:val="00F05E16"/>
    <w:rsid w:val="00F25073"/>
    <w:rsid w:val="00F51514"/>
    <w:rsid w:val="00F546F0"/>
    <w:rsid w:val="00F6253C"/>
    <w:rsid w:val="00F62FC9"/>
    <w:rsid w:val="00F678B6"/>
    <w:rsid w:val="00F70110"/>
    <w:rsid w:val="00F70863"/>
    <w:rsid w:val="00F714B9"/>
    <w:rsid w:val="00F8291C"/>
    <w:rsid w:val="00F86A9B"/>
    <w:rsid w:val="00F93545"/>
    <w:rsid w:val="00F9470E"/>
    <w:rsid w:val="00F947B4"/>
    <w:rsid w:val="00FA1C20"/>
    <w:rsid w:val="00FA5AA6"/>
    <w:rsid w:val="00FB109F"/>
    <w:rsid w:val="00FB1B3F"/>
    <w:rsid w:val="00FB1B74"/>
    <w:rsid w:val="00FB32BD"/>
    <w:rsid w:val="00FC4E02"/>
    <w:rsid w:val="00FC6CBF"/>
    <w:rsid w:val="00FD03DE"/>
    <w:rsid w:val="00FD54CC"/>
    <w:rsid w:val="00FE10B8"/>
    <w:rsid w:val="00FE6362"/>
    <w:rsid w:val="00FE77F8"/>
    <w:rsid w:val="00FF1097"/>
    <w:rsid w:val="00FF11D2"/>
    <w:rsid w:val="00FF33AD"/>
    <w:rsid w:val="00FF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E2F511"/>
  <w15:docId w15:val="{331E1AFE-9561-44D8-9FD6-43B6605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1"/>
      </w:numPr>
      <w:spacing w:before="120" w:after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rFonts w:ascii="Arial" w:hAnsi="Arial"/>
      <w:sz w:val="20"/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</w:rPr>
  </w:style>
  <w:style w:type="paragraph" w:styleId="Header">
    <w:name w:val="header"/>
    <w:basedOn w:val="Normal"/>
    <w:autoRedefine/>
    <w:semiHidden/>
    <w:pPr>
      <w:ind w:right="9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EndnoteText">
    <w:name w:val="end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ind w:left="1440" w:right="720" w:hanging="1440"/>
    </w:pPr>
    <w:rPr>
      <w:rFonts w:ascii="Courier New" w:hAnsi="Courier New"/>
    </w:rPr>
  </w:style>
  <w:style w:type="paragraph" w:styleId="Index2">
    <w:name w:val="index 2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 New" w:hAnsi="Courier New"/>
    </w:rPr>
  </w:style>
  <w:style w:type="paragraph" w:styleId="TOAHeading">
    <w:name w:val="toa heading"/>
    <w:basedOn w:val="Normal"/>
    <w:next w:val="Normal"/>
    <w:semiHidden/>
    <w:pPr>
      <w:widowControl w:val="0"/>
      <w:tabs>
        <w:tab w:val="right" w:pos="9360"/>
      </w:tabs>
      <w:suppressAutoHyphens/>
    </w:pPr>
    <w:rPr>
      <w:rFonts w:ascii="Courier New" w:hAnsi="Courier New"/>
    </w:rPr>
  </w:style>
  <w:style w:type="paragraph" w:styleId="BodyText">
    <w:name w:val="Body Text"/>
    <w:basedOn w:val="Normal"/>
    <w:semiHidden/>
    <w:rPr>
      <w:color w:val="000000"/>
      <w:spacing w:val="-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61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B0B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0849"/>
    <w:rPr>
      <w:rFonts w:ascii="Arial" w:hAnsi="Arial"/>
      <w:b/>
      <w:i/>
      <w:snapToGrid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A11E70"/>
    <w:pPr>
      <w:spacing w:after="100" w:afterAutospacing="1"/>
    </w:pPr>
    <w:rPr>
      <w:rFonts w:ascii="Verdana" w:hAnsi="Verdana"/>
      <w:snapToGrid/>
      <w:color w:val="000000"/>
      <w:sz w:val="18"/>
      <w:szCs w:val="18"/>
      <w:lang w:val="en-ZA" w:eastAsia="en-ZA"/>
    </w:rPr>
  </w:style>
  <w:style w:type="paragraph" w:customStyle="1" w:styleId="notopmargin">
    <w:name w:val="notopmargin"/>
    <w:basedOn w:val="Normal"/>
    <w:rsid w:val="00A11E70"/>
    <w:pPr>
      <w:spacing w:after="100" w:afterAutospacing="1"/>
    </w:pPr>
    <w:rPr>
      <w:rFonts w:ascii="Verdana" w:hAnsi="Verdana"/>
      <w:snapToGrid/>
      <w:color w:val="000000"/>
      <w:sz w:val="18"/>
      <w:szCs w:val="18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04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054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2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08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5523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184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15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05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49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63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720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2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9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4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83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1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7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0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95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n\Documents\Custom%20Office%20Templates\H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Hein.dotx</Template>
  <TotalTime>34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</vt:lpstr>
    </vt:vector>
  </TitlesOfParts>
  <Company>Private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</dc:title>
  <dc:creator>Hein Reitmann</dc:creator>
  <cp:lastModifiedBy>Hein Reitmann</cp:lastModifiedBy>
  <cp:revision>3</cp:revision>
  <cp:lastPrinted>2013-12-07T11:10:00Z</cp:lastPrinted>
  <dcterms:created xsi:type="dcterms:W3CDTF">2018-01-04T08:28:00Z</dcterms:created>
  <dcterms:modified xsi:type="dcterms:W3CDTF">2018-01-04T09:40:00Z</dcterms:modified>
</cp:coreProperties>
</file>